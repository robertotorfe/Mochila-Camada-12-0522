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BE04BB4" w14:textId="77777777" w:rsidTr="00A31A5B">
        <w:tc>
          <w:tcPr>
            <w:tcW w:w="5395" w:type="dxa"/>
          </w:tcPr>
          <w:p w14:paraId="499CEBAE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240A580A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5FC3B5A" w14:textId="77777777" w:rsidTr="00A31A5B">
        <w:trPr>
          <w:trHeight w:val="2719"/>
        </w:trPr>
        <w:tc>
          <w:tcPr>
            <w:tcW w:w="5395" w:type="dxa"/>
          </w:tcPr>
          <w:p w14:paraId="26C50A97" w14:textId="7EBF9A54" w:rsidR="00A81248" w:rsidRPr="0000352C" w:rsidRDefault="0098590D" w:rsidP="00C66528">
            <w:pPr>
              <w:pStyle w:val="Ttulo1"/>
              <w:rPr>
                <w:noProof/>
              </w:rPr>
            </w:pPr>
            <w:r>
              <w:rPr>
                <w:noProof/>
              </w:rPr>
              <w:t>Actividad Puertos</w:t>
            </w:r>
          </w:p>
        </w:tc>
        <w:tc>
          <w:tcPr>
            <w:tcW w:w="5237" w:type="dxa"/>
          </w:tcPr>
          <w:p w14:paraId="7034004B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FD2EB0F" w14:textId="77777777" w:rsidTr="00A31A5B">
        <w:trPr>
          <w:trHeight w:val="8865"/>
        </w:trPr>
        <w:tc>
          <w:tcPr>
            <w:tcW w:w="5395" w:type="dxa"/>
          </w:tcPr>
          <w:p w14:paraId="087DBA26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FA9C6C1" wp14:editId="4F3AAA5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275DE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A5AFE19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8758B25" w14:textId="77777777" w:rsidTr="00A31A5B">
        <w:trPr>
          <w:trHeight w:val="1299"/>
        </w:trPr>
        <w:tc>
          <w:tcPr>
            <w:tcW w:w="5395" w:type="dxa"/>
          </w:tcPr>
          <w:p w14:paraId="0990807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79CD276" w14:textId="6EB91D1C" w:rsidR="00A81248" w:rsidRPr="0000352C" w:rsidRDefault="0098590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Clase 21</w:t>
            </w:r>
          </w:p>
          <w:p w14:paraId="2642B70F" w14:textId="6805CEBF" w:rsidR="00A81248" w:rsidRPr="0000352C" w:rsidRDefault="0098590D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 xml:space="preserve">Introducción a la </w:t>
            </w:r>
            <w:r w:rsidR="001D3346">
              <w:rPr>
                <w:noProof/>
              </w:rPr>
              <w:t>informática</w:t>
            </w:r>
          </w:p>
        </w:tc>
      </w:tr>
      <w:tr w:rsidR="00A81248" w:rsidRPr="0000352C" w14:paraId="2C95907B" w14:textId="77777777" w:rsidTr="00A31A5B">
        <w:trPr>
          <w:trHeight w:val="1402"/>
        </w:trPr>
        <w:tc>
          <w:tcPr>
            <w:tcW w:w="5395" w:type="dxa"/>
          </w:tcPr>
          <w:p w14:paraId="0067FC5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0482651" w14:textId="3BED4A24" w:rsidR="00A81248" w:rsidRPr="0000352C" w:rsidRDefault="0098590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JOSÉ LUIS GONZÁLEZ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5AF2B84F" w14:textId="32D83F1D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00D49A1A" w14:textId="77777777" w:rsidR="000C4ED1" w:rsidRPr="0000352C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0352C" w14:paraId="3A02C142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7287BA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71BEBCA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531860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47EF14EE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467453DB" w14:textId="77777777" w:rsidTr="00A31A5B">
        <w:trPr>
          <w:trHeight w:val="4663"/>
        </w:trPr>
        <w:tc>
          <w:tcPr>
            <w:tcW w:w="421" w:type="dxa"/>
            <w:shd w:val="clear" w:color="auto" w:fill="EDF0F4" w:themeFill="accent3"/>
          </w:tcPr>
          <w:p w14:paraId="16BCCFCE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25B7DC73" w14:textId="77777777" w:rsidR="001205A1" w:rsidRDefault="0098590D" w:rsidP="001205A1">
            <w:pPr>
              <w:pStyle w:val="Ttulo4"/>
              <w:rPr>
                <w:noProof/>
              </w:rPr>
            </w:pPr>
            <w:r>
              <w:rPr>
                <w:noProof/>
              </w:rPr>
              <w:t>Investigamos que puertos usan de manera predeterminada las siguientes aplicaciones:</w:t>
            </w:r>
          </w:p>
          <w:p w14:paraId="65439DC4" w14:textId="77777777" w:rsidR="0098590D" w:rsidRDefault="0098590D" w:rsidP="0098590D"/>
          <w:p w14:paraId="5264A0FC" w14:textId="44C5AEF2" w:rsid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r>
              <w:t>MySQL: 3306</w:t>
            </w:r>
          </w:p>
          <w:p w14:paraId="7980CC5E" w14:textId="77777777" w:rsid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r>
              <w:t>Git: 9418</w:t>
            </w:r>
          </w:p>
          <w:p w14:paraId="5D2D36C5" w14:textId="77777777" w:rsid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Secure</w:t>
            </w:r>
            <w:proofErr w:type="spellEnd"/>
            <w:r>
              <w:t xml:space="preserve"> Sockets </w:t>
            </w:r>
            <w:proofErr w:type="spellStart"/>
            <w:r>
              <w:t>Layer</w:t>
            </w:r>
            <w:proofErr w:type="spellEnd"/>
            <w:r>
              <w:t>: 443</w:t>
            </w:r>
          </w:p>
          <w:p w14:paraId="2A9B10E3" w14:textId="77777777" w:rsid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r>
              <w:t>HTTP: 80</w:t>
            </w:r>
          </w:p>
          <w:p w14:paraId="19E3AED5" w14:textId="77777777" w:rsid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r>
              <w:t>Skype: 443</w:t>
            </w:r>
          </w:p>
          <w:p w14:paraId="4EB6D71A" w14:textId="77777777" w:rsid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Zoom</w:t>
            </w:r>
            <w:proofErr w:type="gramEnd"/>
            <w:r>
              <w:t>: 443</w:t>
            </w:r>
          </w:p>
          <w:p w14:paraId="5339993F" w14:textId="5766E359" w:rsidR="0098590D" w:rsidRPr="0098590D" w:rsidRDefault="0098590D" w:rsidP="0098590D">
            <w:pPr>
              <w:pStyle w:val="Prrafodelista"/>
              <w:numPr>
                <w:ilvl w:val="0"/>
                <w:numId w:val="1"/>
              </w:numPr>
            </w:pPr>
            <w:r>
              <w:t>Spotify: 4070</w:t>
            </w:r>
          </w:p>
        </w:tc>
        <w:tc>
          <w:tcPr>
            <w:tcW w:w="421" w:type="dxa"/>
            <w:shd w:val="clear" w:color="auto" w:fill="EDF0F4" w:themeFill="accent3"/>
          </w:tcPr>
          <w:p w14:paraId="63B8DFF3" w14:textId="77777777" w:rsidR="001205A1" w:rsidRPr="0000352C" w:rsidRDefault="001205A1">
            <w:pPr>
              <w:rPr>
                <w:noProof/>
              </w:rPr>
            </w:pPr>
          </w:p>
        </w:tc>
      </w:tr>
      <w:tr w:rsidR="001205A1" w:rsidRPr="0000352C" w14:paraId="7CF3674C" w14:textId="77777777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77C1C595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20A044A3" w14:textId="1671FE7E" w:rsidR="001205A1" w:rsidRPr="0000352C" w:rsidRDefault="001205A1" w:rsidP="00C66528">
            <w:pPr>
              <w:pStyle w:val="Texto"/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F75F12A" w14:textId="6BA0E4AF" w:rsidR="00A81248" w:rsidRPr="0000352C" w:rsidRDefault="00A81248" w:rsidP="00A24793">
            <w:pPr>
              <w:jc w:val="right"/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AB1AAD5" w14:textId="77777777" w:rsidR="00A81248" w:rsidRPr="0000352C" w:rsidRDefault="00A81248">
            <w:pPr>
              <w:rPr>
                <w:noProof/>
              </w:rPr>
            </w:pPr>
          </w:p>
        </w:tc>
      </w:tr>
    </w:tbl>
    <w:p w14:paraId="20CEB81C" w14:textId="77777777" w:rsidR="00FB65B8" w:rsidRPr="0000352C" w:rsidRDefault="00FB65B8" w:rsidP="00A24793">
      <w:pPr>
        <w:rPr>
          <w:noProof/>
        </w:rPr>
      </w:pPr>
    </w:p>
    <w:p w14:paraId="73ECC74B" w14:textId="24CEC764" w:rsidR="00A81248" w:rsidRPr="0000352C" w:rsidRDefault="00A81248">
      <w:pPr>
        <w:rPr>
          <w:noProof/>
        </w:rPr>
      </w:pPr>
    </w:p>
    <w:sectPr w:rsidR="00A81248" w:rsidRPr="0000352C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1D54" w14:textId="77777777" w:rsidR="00446116" w:rsidRDefault="00446116" w:rsidP="001205A1">
      <w:r>
        <w:separator/>
      </w:r>
    </w:p>
  </w:endnote>
  <w:endnote w:type="continuationSeparator" w:id="0">
    <w:p w14:paraId="2003536F" w14:textId="77777777" w:rsidR="00446116" w:rsidRDefault="0044611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B035" w14:textId="77777777" w:rsidR="001205A1" w:rsidRDefault="0098590D" w:rsidP="001739D4">
    <w:pPr>
      <w:pStyle w:val="Piedepgina"/>
      <w:framePr w:wrap="none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24C3" wp14:editId="67E4FDB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5715"/>
              <wp:wrapSquare wrapText="bothSides"/>
              <wp:docPr id="6" name="Cuadro de texto 6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BCFCB05" w14:textId="77777777" w:rsidR="0098590D" w:rsidRPr="0098590D" w:rsidRDefault="009859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85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E24C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" filled="f" stroked="f">
              <v:fill o:detectmouseclick="t"/>
              <v:textbox style="mso-fit-shape-to-text:t" inset="0,0,0,0">
                <w:txbxContent>
                  <w:p w14:paraId="3BCFCB05" w14:textId="77777777" w:rsidR="0098590D" w:rsidRPr="0098590D" w:rsidRDefault="009859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8590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Nmerodepgina"/>
        </w:rPr>
        <w:id w:val="1697884697"/>
        <w:docPartObj>
          <w:docPartGallery w:val="Page Numbers (Bottom of Page)"/>
          <w:docPartUnique/>
        </w:docPartObj>
      </w:sdtPr>
      <w:sdtContent>
        <w:r w:rsidR="001205A1">
          <w:rPr>
            <w:rStyle w:val="Nmerodepgina"/>
            <w:lang w:bidi="es-ES"/>
          </w:rPr>
          <w:fldChar w:fldCharType="begin"/>
        </w:r>
        <w:r w:rsidR="001205A1">
          <w:rPr>
            <w:rStyle w:val="Nmerodepgina"/>
            <w:lang w:bidi="es-ES"/>
          </w:rPr>
          <w:instrText xml:space="preserve"> PAGE </w:instrText>
        </w:r>
        <w:r w:rsidR="001205A1"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 w:rsidR="001205A1">
          <w:rPr>
            <w:rStyle w:val="Nmerodepgina"/>
            <w:lang w:bidi="es-ES"/>
          </w:rPr>
          <w:fldChar w:fldCharType="end"/>
        </w:r>
      </w:sdtContent>
    </w:sdt>
  </w:p>
  <w:p w14:paraId="2F7ADEE9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C254" w14:textId="77777777" w:rsidR="001205A1" w:rsidRDefault="0098590D" w:rsidP="001739D4">
    <w:pPr>
      <w:pStyle w:val="Piedepgina"/>
      <w:framePr w:wrap="none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E559A0" wp14:editId="37AC36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5715"/>
              <wp:wrapSquare wrapText="bothSides"/>
              <wp:docPr id="8" name="Cuadro de texto 8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4719FEFB" w14:textId="736A0C1F" w:rsidR="0098590D" w:rsidRPr="0098590D" w:rsidRDefault="009859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559A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alt="Juniper Business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" filled="f" stroked="f">
              <v:fill o:detectmouseclick="t"/>
              <v:textbox style="mso-fit-shape-to-text:t" inset="0,0,0,0">
                <w:txbxContent>
                  <w:p w14:paraId="4719FEFB" w14:textId="736A0C1F" w:rsidR="0098590D" w:rsidRPr="0098590D" w:rsidRDefault="009859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Nmerodepgina"/>
        </w:rPr>
        <w:id w:val="-1041358343"/>
        <w:docPartObj>
          <w:docPartGallery w:val="Page Numbers (Bottom of Page)"/>
          <w:docPartUnique/>
        </w:docPartObj>
      </w:sdtPr>
      <w:sdtContent>
        <w:r w:rsidR="001205A1">
          <w:rPr>
            <w:rStyle w:val="Nmerodepgina"/>
            <w:lang w:bidi="es-ES"/>
          </w:rPr>
          <w:fldChar w:fldCharType="begin"/>
        </w:r>
        <w:r w:rsidR="001205A1">
          <w:rPr>
            <w:rStyle w:val="Nmerodepgina"/>
            <w:lang w:bidi="es-ES"/>
          </w:rPr>
          <w:instrText xml:space="preserve"> PAGE </w:instrText>
        </w:r>
        <w:r w:rsidR="001205A1"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 w:rsidR="001205A1">
          <w:rPr>
            <w:rStyle w:val="Nmerodepgina"/>
            <w:lang w:bidi="es-ES"/>
          </w:rPr>
          <w:fldChar w:fldCharType="end"/>
        </w:r>
      </w:sdtContent>
    </w:sdt>
  </w:p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B428EDE" w14:textId="77777777" w:rsidTr="00A84125">
      <w:tc>
        <w:tcPr>
          <w:tcW w:w="5329" w:type="dxa"/>
        </w:tcPr>
        <w:p w14:paraId="1149CDE3" w14:textId="7EDE5A01" w:rsidR="001205A1" w:rsidRPr="001205A1" w:rsidRDefault="0098590D" w:rsidP="00C66528">
          <w:pPr>
            <w:pStyle w:val="Piedepgina"/>
          </w:pPr>
          <w:r>
            <w:t>Actividad Puertos</w:t>
          </w:r>
        </w:p>
      </w:tc>
      <w:tc>
        <w:tcPr>
          <w:tcW w:w="5329" w:type="dxa"/>
        </w:tcPr>
        <w:p w14:paraId="576C27E0" w14:textId="77777777" w:rsidR="001205A1" w:rsidRPr="001205A1" w:rsidRDefault="001205A1" w:rsidP="00A31A5B">
          <w:pPr>
            <w:pStyle w:val="Piedepgina"/>
          </w:pPr>
        </w:p>
      </w:tc>
    </w:tr>
  </w:tbl>
  <w:p w14:paraId="736FDA53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B713" w14:textId="77777777" w:rsidR="00446116" w:rsidRDefault="00446116" w:rsidP="001205A1">
      <w:r>
        <w:separator/>
      </w:r>
    </w:p>
  </w:footnote>
  <w:footnote w:type="continuationSeparator" w:id="0">
    <w:p w14:paraId="0336C6FD" w14:textId="77777777" w:rsidR="00446116" w:rsidRDefault="00446116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C39"/>
    <w:multiLevelType w:val="hybridMultilevel"/>
    <w:tmpl w:val="714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0D"/>
    <w:rsid w:val="0000352C"/>
    <w:rsid w:val="000C4ED1"/>
    <w:rsid w:val="001205A1"/>
    <w:rsid w:val="001D3346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446116"/>
    <w:rsid w:val="005E6B25"/>
    <w:rsid w:val="005F4F46"/>
    <w:rsid w:val="006C60E6"/>
    <w:rsid w:val="006C65EB"/>
    <w:rsid w:val="007B0740"/>
    <w:rsid w:val="007C1BAB"/>
    <w:rsid w:val="0082286F"/>
    <w:rsid w:val="0098590D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4AE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98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84190-FF07-4085-BC6F-962C0BAE0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2022-07-17T16:33:00Z</dcterms:created>
  <dcterms:modified xsi:type="dcterms:W3CDTF">2022-07-17T17:32:00Z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1,6,8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Juniper Business Use Only</vt:lpwstr>
  </property>
  <property fmtid="{D5CDD505-2E9C-101B-9397-08002B2CF9AE}" pid="6" name="MSIP_Label_0633b888-ae0d-4341-a75f-06e04137d755_Enabled">
    <vt:lpwstr>true</vt:lpwstr>
  </property>
  <property fmtid="{D5CDD505-2E9C-101B-9397-08002B2CF9AE}" pid="7" name="MSIP_Label_0633b888-ae0d-4341-a75f-06e04137d755_SetDate">
    <vt:lpwstr>2022-07-17T16:33:09Z</vt:lpwstr>
  </property>
  <property fmtid="{D5CDD505-2E9C-101B-9397-08002B2CF9AE}" pid="8" name="MSIP_Label_0633b888-ae0d-4341-a75f-06e04137d755_Method">
    <vt:lpwstr>Standard</vt:lpwstr>
  </property>
  <property fmtid="{D5CDD505-2E9C-101B-9397-08002B2CF9AE}" pid="9" name="MSIP_Label_0633b888-ae0d-4341-a75f-06e04137d755_Name">
    <vt:lpwstr>0633b888-ae0d-4341-a75f-06e04137d755</vt:lpwstr>
  </property>
  <property fmtid="{D5CDD505-2E9C-101B-9397-08002B2CF9AE}" pid="10" name="MSIP_Label_0633b888-ae0d-4341-a75f-06e04137d755_SiteId">
    <vt:lpwstr>bea78b3c-4cdb-4130-854a-1d193232e5f4</vt:lpwstr>
  </property>
  <property fmtid="{D5CDD505-2E9C-101B-9397-08002B2CF9AE}" pid="11" name="MSIP_Label_0633b888-ae0d-4341-a75f-06e04137d755_ActionId">
    <vt:lpwstr>70063880-e29e-401c-a8ca-9e78b7f443e5</vt:lpwstr>
  </property>
  <property fmtid="{D5CDD505-2E9C-101B-9397-08002B2CF9AE}" pid="12" name="MSIP_Label_0633b888-ae0d-4341-a75f-06e04137d755_ContentBits">
    <vt:lpwstr>2</vt:lpwstr>
  </property>
</Properties>
</file>