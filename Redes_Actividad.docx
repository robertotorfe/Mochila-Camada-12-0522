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3BE04BB4" w14:textId="77777777" w:rsidTr="00A31A5B">
        <w:tc>
          <w:tcPr>
            <w:tcW w:w="5395" w:type="dxa"/>
          </w:tcPr>
          <w:p w14:paraId="499CEBAE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240A580A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15FC3B5A" w14:textId="77777777" w:rsidTr="00A31A5B">
        <w:trPr>
          <w:trHeight w:val="2719"/>
        </w:trPr>
        <w:tc>
          <w:tcPr>
            <w:tcW w:w="5395" w:type="dxa"/>
          </w:tcPr>
          <w:p w14:paraId="26C50A97" w14:textId="439A4DE4" w:rsidR="00A81248" w:rsidRPr="0000352C" w:rsidRDefault="0098590D" w:rsidP="00C66528">
            <w:pPr>
              <w:pStyle w:val="Ttulo1"/>
              <w:rPr>
                <w:noProof/>
              </w:rPr>
            </w:pPr>
            <w:r>
              <w:rPr>
                <w:noProof/>
              </w:rPr>
              <w:t xml:space="preserve">Actividad </w:t>
            </w:r>
            <w:r w:rsidR="00D15C57">
              <w:rPr>
                <w:noProof/>
                <w:sz w:val="36"/>
                <w:szCs w:val="36"/>
              </w:rPr>
              <w:t xml:space="preserve">Armado de </w:t>
            </w:r>
            <w:r w:rsidR="0068004D">
              <w:rPr>
                <w:noProof/>
                <w:sz w:val="36"/>
                <w:szCs w:val="36"/>
              </w:rPr>
              <w:t>redes</w:t>
            </w:r>
          </w:p>
        </w:tc>
        <w:tc>
          <w:tcPr>
            <w:tcW w:w="5237" w:type="dxa"/>
          </w:tcPr>
          <w:p w14:paraId="7034004B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FD2EB0F" w14:textId="77777777" w:rsidTr="00A31A5B">
        <w:trPr>
          <w:trHeight w:val="8865"/>
        </w:trPr>
        <w:tc>
          <w:tcPr>
            <w:tcW w:w="5395" w:type="dxa"/>
          </w:tcPr>
          <w:p w14:paraId="087DBA26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FA9C6C1" wp14:editId="4F3AAA5C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275DE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5A5AFE19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8758B25" w14:textId="77777777" w:rsidTr="00A31A5B">
        <w:trPr>
          <w:trHeight w:val="1299"/>
        </w:trPr>
        <w:tc>
          <w:tcPr>
            <w:tcW w:w="5395" w:type="dxa"/>
          </w:tcPr>
          <w:p w14:paraId="09908076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079CD276" w14:textId="0CF8FD4F" w:rsidR="00A81248" w:rsidRPr="0000352C" w:rsidRDefault="0098590D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 xml:space="preserve">Clase </w:t>
            </w:r>
            <w:r w:rsidR="0068004D">
              <w:rPr>
                <w:noProof/>
              </w:rPr>
              <w:t>18</w:t>
            </w:r>
          </w:p>
          <w:p w14:paraId="2642B70F" w14:textId="6640A3DD" w:rsidR="00A81248" w:rsidRPr="0000352C" w:rsidRDefault="0098590D" w:rsidP="00C66528">
            <w:pPr>
              <w:pStyle w:val="Ttulo2"/>
              <w:rPr>
                <w:noProof/>
              </w:rPr>
            </w:pPr>
            <w:r>
              <w:rPr>
                <w:noProof/>
              </w:rPr>
              <w:t>Introducción a la inform</w:t>
            </w:r>
            <w:r w:rsidR="00654922">
              <w:rPr>
                <w:noProof/>
              </w:rPr>
              <w:t>á</w:t>
            </w:r>
            <w:r>
              <w:rPr>
                <w:noProof/>
              </w:rPr>
              <w:t>tica</w:t>
            </w:r>
          </w:p>
        </w:tc>
      </w:tr>
      <w:tr w:rsidR="00A81248" w:rsidRPr="0000352C" w14:paraId="2C95907B" w14:textId="77777777" w:rsidTr="00A31A5B">
        <w:trPr>
          <w:trHeight w:val="1402"/>
        </w:trPr>
        <w:tc>
          <w:tcPr>
            <w:tcW w:w="5395" w:type="dxa"/>
          </w:tcPr>
          <w:p w14:paraId="0067FC56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0482651" w14:textId="3BED4A24" w:rsidR="00A81248" w:rsidRPr="0000352C" w:rsidRDefault="0098590D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JOSÉ LUIS GONZÁLEZ</w:t>
            </w:r>
            <w:r w:rsidR="00C66528" w:rsidRPr="0000352C">
              <w:rPr>
                <w:noProof/>
                <w:lang w:bidi="es-ES"/>
              </w:rPr>
              <w:t xml:space="preserve"> </w:t>
            </w:r>
          </w:p>
          <w:p w14:paraId="5AF2B84F" w14:textId="32D83F1D" w:rsidR="00A81248" w:rsidRPr="0000352C" w:rsidRDefault="00A81248" w:rsidP="00A81248">
            <w:pPr>
              <w:pStyle w:val="Ttulo2"/>
              <w:rPr>
                <w:noProof/>
              </w:rPr>
            </w:pPr>
          </w:p>
        </w:tc>
      </w:tr>
    </w:tbl>
    <w:p w14:paraId="00D49A1A" w14:textId="77777777" w:rsidR="000C4ED1" w:rsidRPr="0000352C" w:rsidRDefault="000C4ED1">
      <w:pPr>
        <w:rPr>
          <w:noProof/>
        </w:rPr>
      </w:pPr>
    </w:p>
    <w:tbl>
      <w:tblPr>
        <w:tblW w:w="10632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387"/>
      </w:tblGrid>
      <w:tr w:rsidR="001205A1" w:rsidRPr="0000352C" w14:paraId="3A02C142" w14:textId="77777777" w:rsidTr="00506F85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77287BA2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671BEBCA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35318604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387" w:type="dxa"/>
            <w:shd w:val="clear" w:color="auto" w:fill="EDF0F4" w:themeFill="accent3"/>
          </w:tcPr>
          <w:p w14:paraId="47EF14EE" w14:textId="77777777" w:rsidR="00A81248" w:rsidRPr="0000352C" w:rsidRDefault="00A81248">
            <w:pPr>
              <w:rPr>
                <w:noProof/>
              </w:rPr>
            </w:pPr>
          </w:p>
        </w:tc>
      </w:tr>
      <w:tr w:rsidR="001205A1" w:rsidRPr="00D15C57" w14:paraId="467453DB" w14:textId="77777777" w:rsidTr="00506F85">
        <w:trPr>
          <w:trHeight w:val="4663"/>
        </w:trPr>
        <w:tc>
          <w:tcPr>
            <w:tcW w:w="421" w:type="dxa"/>
            <w:shd w:val="clear" w:color="auto" w:fill="EDF0F4" w:themeFill="accent3"/>
          </w:tcPr>
          <w:p w14:paraId="16BCCFCE" w14:textId="77777777" w:rsidR="001205A1" w:rsidRPr="0000352C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63C06FD7" w14:textId="688F80BE" w:rsidR="00720A34" w:rsidRDefault="00720A34" w:rsidP="00720A34"/>
          <w:p w14:paraId="672022CF" w14:textId="77777777" w:rsidR="0068004D" w:rsidRPr="008D0438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  <w:r w:rsidRPr="008D0438">
              <w:rPr>
                <w:rFonts w:ascii="Arial" w:eastAsia="Calibri" w:hAnsi="Arial" w:cs="Arial"/>
                <w:b/>
                <w:lang w:val="es-AR"/>
              </w:rPr>
              <w:t>Ejercitación de armado estructurado</w:t>
            </w:r>
            <w:r w:rsidRPr="008D0438">
              <w:rPr>
                <w:rFonts w:ascii="Arial" w:eastAsia="Calibri" w:hAnsi="Arial" w:cs="Arial"/>
                <w:lang w:val="es-AR"/>
              </w:rPr>
              <w:t>:</w:t>
            </w:r>
          </w:p>
          <w:p w14:paraId="56E451EA" w14:textId="77777777" w:rsidR="0068004D" w:rsidRPr="008D0438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Para una empresa que </w:t>
            </w:r>
            <w:r w:rsidRPr="008D0438">
              <w:rPr>
                <w:rFonts w:ascii="Arial" w:eastAsia="Calibri" w:hAnsi="Arial" w:cs="Arial"/>
                <w:lang w:val="es-AR"/>
              </w:rPr>
              <w:t>nos contrató para realizar el armado y diagramación de toda su infraestructura debemos colocar los siguientes componentes según las especificaciones que nos pidieron:</w:t>
            </w:r>
          </w:p>
          <w:p w14:paraId="10275B5F" w14:textId="77777777" w:rsidR="0068004D" w:rsidRPr="008D0438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  <w:r w:rsidRPr="008D0438">
              <w:rPr>
                <w:rFonts w:ascii="Arial" w:eastAsia="Calibri" w:hAnsi="Arial" w:cs="Arial"/>
                <w:lang w:val="es-AR"/>
              </w:rPr>
              <w:t xml:space="preserve">1) El primer edificio de tres plantas se </w:t>
            </w:r>
            <w:proofErr w:type="gramStart"/>
            <w:r w:rsidRPr="008D0438">
              <w:rPr>
                <w:rFonts w:ascii="Arial" w:eastAsia="Calibri" w:hAnsi="Arial" w:cs="Arial"/>
                <w:lang w:val="es-AR"/>
              </w:rPr>
              <w:t>destinara</w:t>
            </w:r>
            <w:proofErr w:type="gramEnd"/>
            <w:r w:rsidRPr="008D0438">
              <w:rPr>
                <w:rFonts w:ascii="Arial" w:eastAsia="Calibri" w:hAnsi="Arial" w:cs="Arial"/>
                <w:lang w:val="es-AR"/>
              </w:rPr>
              <w:t xml:space="preserve"> a la producción y desarrollo de software, por lo cual se necesitara una sala de servidores donde estén los servidores de aplicación y archivos conectados a través de fibra óptica y una computadora para poder acceder a ellos si se lo necesitaría</w:t>
            </w:r>
          </w:p>
          <w:p w14:paraId="50E90B6D" w14:textId="77777777" w:rsidR="0068004D" w:rsidRPr="008D0438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  <w:r w:rsidRPr="008D0438">
              <w:rPr>
                <w:rFonts w:ascii="Arial" w:eastAsia="Calibri" w:hAnsi="Arial" w:cs="Arial"/>
                <w:lang w:val="es-AR"/>
              </w:rPr>
              <w:t>2) 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</w:t>
            </w:r>
          </w:p>
          <w:p w14:paraId="17682C1E" w14:textId="77777777" w:rsidR="0068004D" w:rsidRPr="008D0438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  <w:r w:rsidRPr="008D0438">
              <w:rPr>
                <w:rFonts w:ascii="Arial" w:eastAsia="Calibri" w:hAnsi="Arial" w:cs="Arial"/>
                <w:lang w:val="es-AR"/>
              </w:rPr>
              <w:t>3) En</w:t>
            </w:r>
            <w:r>
              <w:rPr>
                <w:rFonts w:ascii="Arial" w:eastAsia="Calibri" w:hAnsi="Arial" w:cs="Arial"/>
                <w:lang w:val="es-AR"/>
              </w:rPr>
              <w:t xml:space="preserve"> el primer edificio se destinará</w:t>
            </w:r>
            <w:r w:rsidRPr="008D0438">
              <w:rPr>
                <w:rFonts w:ascii="Arial" w:eastAsia="Calibri" w:hAnsi="Arial" w:cs="Arial"/>
                <w:lang w:val="es-AR"/>
              </w:rPr>
              <w:t xml:space="preserve"> una planta entera para la administración, la cual deberá contar con conexión cableada, 4 computadoras, dos impresoras y una notebook para el jefe del área</w:t>
            </w:r>
          </w:p>
          <w:p w14:paraId="1271345F" w14:textId="77777777" w:rsidR="0068004D" w:rsidRPr="008D0438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4) El segundo edificio está</w:t>
            </w:r>
            <w:r w:rsidRPr="008D0438">
              <w:rPr>
                <w:rFonts w:ascii="Arial" w:eastAsia="Calibri" w:hAnsi="Arial" w:cs="Arial"/>
                <w:lang w:val="es-AR"/>
              </w:rPr>
              <w:t xml:space="preserve"> destinado a la venta y marketing de la empresa</w:t>
            </w:r>
            <w:r>
              <w:rPr>
                <w:rFonts w:ascii="Arial" w:eastAsia="Calibri" w:hAnsi="Arial" w:cs="Arial"/>
                <w:lang w:val="es-AR"/>
              </w:rPr>
              <w:t>, pero por seguridad se colocará</w:t>
            </w:r>
            <w:r w:rsidRPr="008D0438">
              <w:rPr>
                <w:rFonts w:ascii="Arial" w:eastAsia="Calibri" w:hAnsi="Arial" w:cs="Arial"/>
                <w:lang w:val="es-AR"/>
              </w:rPr>
              <w:t xml:space="preserve"> un servidor de archivos que hará las copias de respaldo del servidor del primer edificio.</w:t>
            </w:r>
          </w:p>
          <w:p w14:paraId="1BF2E034" w14:textId="77777777" w:rsidR="0068004D" w:rsidRPr="008D0438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  <w:r w:rsidRPr="008D0438">
              <w:rPr>
                <w:rFonts w:ascii="Arial" w:eastAsia="Calibri" w:hAnsi="Arial" w:cs="Arial"/>
                <w:lang w:val="es-AR"/>
              </w:rPr>
              <w:t>5) Un piso se dividirá e</w:t>
            </w:r>
            <w:r>
              <w:rPr>
                <w:rFonts w:ascii="Arial" w:eastAsia="Calibri" w:hAnsi="Arial" w:cs="Arial"/>
                <w:lang w:val="es-AR"/>
              </w:rPr>
              <w:t>n dos, y se dedicará</w:t>
            </w:r>
            <w:r w:rsidRPr="008D0438">
              <w:rPr>
                <w:rFonts w:ascii="Arial" w:eastAsia="Calibri" w:hAnsi="Arial" w:cs="Arial"/>
                <w:lang w:val="es-AR"/>
              </w:rPr>
              <w:t xml:space="preserve"> exclusivamente a presentaciones de ventas del producto o reuniones del equipo de marketing</w:t>
            </w:r>
          </w:p>
          <w:p w14:paraId="4F8FED80" w14:textId="77777777" w:rsidR="0068004D" w:rsidRPr="008D0438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  <w:r w:rsidRPr="008D0438">
              <w:rPr>
                <w:rFonts w:ascii="Arial" w:eastAsia="Calibri" w:hAnsi="Arial" w:cs="Arial"/>
                <w:lang w:val="es-AR"/>
              </w:rPr>
              <w:t xml:space="preserve">6) Por </w:t>
            </w:r>
            <w:proofErr w:type="spellStart"/>
            <w:r w:rsidRPr="008D0438">
              <w:rPr>
                <w:rFonts w:ascii="Arial" w:eastAsia="Calibri" w:hAnsi="Arial" w:cs="Arial"/>
                <w:lang w:val="es-AR"/>
              </w:rPr>
              <w:t>ultimo</w:t>
            </w:r>
            <w:proofErr w:type="spellEnd"/>
            <w:r w:rsidRPr="008D0438">
              <w:rPr>
                <w:rFonts w:ascii="Arial" w:eastAsia="Calibri" w:hAnsi="Arial" w:cs="Arial"/>
                <w:lang w:val="es-AR"/>
              </w:rPr>
              <w:t xml:space="preserve"> se solicita una recepción donde tres personas recibirán a los clientes y habrá una pantalla pasando propagandas del producto de la empresa, por petición de la empresa no tiene que haber cables a la vista.</w:t>
            </w:r>
          </w:p>
          <w:p w14:paraId="5F9733B2" w14:textId="0711BB08" w:rsidR="0068004D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7) Ambos edificios deberá</w:t>
            </w:r>
            <w:r w:rsidRPr="008D0438">
              <w:rPr>
                <w:rFonts w:ascii="Arial" w:eastAsia="Calibri" w:hAnsi="Arial" w:cs="Arial"/>
                <w:lang w:val="es-AR"/>
              </w:rPr>
              <w:t xml:space="preserve">n comunicarse entre </w:t>
            </w:r>
            <w:proofErr w:type="spellStart"/>
            <w:r w:rsidRPr="008D0438">
              <w:rPr>
                <w:rFonts w:ascii="Arial" w:eastAsia="Calibri" w:hAnsi="Arial" w:cs="Arial"/>
                <w:lang w:val="es-AR"/>
              </w:rPr>
              <w:t>si</w:t>
            </w:r>
            <w:proofErr w:type="spellEnd"/>
            <w:r w:rsidRPr="008D0438">
              <w:rPr>
                <w:rFonts w:ascii="Arial" w:eastAsia="Calibri" w:hAnsi="Arial" w:cs="Arial"/>
                <w:lang w:val="es-AR"/>
              </w:rPr>
              <w:t xml:space="preserve"> y poder ver los recursos del otro, como ser el servidor de </w:t>
            </w:r>
            <w:proofErr w:type="gramStart"/>
            <w:r w:rsidRPr="008D0438">
              <w:rPr>
                <w:rFonts w:ascii="Arial" w:eastAsia="Calibri" w:hAnsi="Arial" w:cs="Arial"/>
                <w:lang w:val="es-AR"/>
              </w:rPr>
              <w:t>aplicaciones</w:t>
            </w:r>
            <w:proofErr w:type="gramEnd"/>
            <w:r w:rsidRPr="008D0438">
              <w:rPr>
                <w:rFonts w:ascii="Arial" w:eastAsia="Calibri" w:hAnsi="Arial" w:cs="Arial"/>
                <w:lang w:val="es-AR"/>
              </w:rPr>
              <w:t xml:space="preserve"> por ejemplo.</w:t>
            </w:r>
          </w:p>
          <w:p w14:paraId="4E40C81E" w14:textId="264A192A" w:rsidR="0068004D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</w:p>
          <w:p w14:paraId="03B43A2D" w14:textId="342882A0" w:rsidR="0068004D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</w:p>
          <w:p w14:paraId="11280966" w14:textId="47FD364B" w:rsidR="0068004D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</w:p>
          <w:p w14:paraId="5818A37A" w14:textId="44445D0E" w:rsidR="0068004D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</w:p>
          <w:p w14:paraId="0DB2C4D8" w14:textId="1E365562" w:rsidR="0068004D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</w:p>
          <w:p w14:paraId="25764BF2" w14:textId="464C575C" w:rsidR="0068004D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</w:p>
          <w:p w14:paraId="79C03318" w14:textId="5D751548" w:rsidR="0068004D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</w:p>
          <w:p w14:paraId="6FBE44D8" w14:textId="7163FC91" w:rsidR="0068004D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</w:p>
          <w:p w14:paraId="23DD284F" w14:textId="77777777" w:rsidR="0068004D" w:rsidRPr="008D0438" w:rsidRDefault="0068004D" w:rsidP="0068004D">
            <w:pPr>
              <w:spacing w:after="200" w:line="276" w:lineRule="auto"/>
              <w:rPr>
                <w:rFonts w:ascii="Arial" w:eastAsia="Calibri" w:hAnsi="Arial" w:cs="Arial"/>
                <w:lang w:val="es-AR"/>
              </w:rPr>
            </w:pPr>
          </w:p>
          <w:p w14:paraId="54D23848" w14:textId="46A71898" w:rsidR="00720A34" w:rsidRPr="00D15C57" w:rsidRDefault="0068004D" w:rsidP="0068004D">
            <w:pPr>
              <w:rPr>
                <w:lang w:val="en-US"/>
              </w:rPr>
            </w:pPr>
            <w:r>
              <w:object w:dxaOrig="10184" w:dyaOrig="5790" w14:anchorId="11AAF906">
                <v:rect id="rectole0000000000" o:spid="_x0000_i1025" style="width:509.2pt;height:289.8pt" o:ole="" o:preferrelative="t" stroked="f">
                  <v:imagedata r:id="rId11" o:title=""/>
                </v:rect>
                <o:OLEObject Type="Embed" ProgID="StaticMetafile" ShapeID="rectole0000000000" DrawAspect="Content" ObjectID="_1719649411" r:id="rId12"/>
              </w:object>
            </w:r>
          </w:p>
          <w:p w14:paraId="09D43224" w14:textId="2C9436B7" w:rsidR="00720A34" w:rsidRPr="00D15C57" w:rsidRDefault="00720A34" w:rsidP="00720A34">
            <w:pPr>
              <w:rPr>
                <w:lang w:val="en-US"/>
              </w:rPr>
            </w:pPr>
          </w:p>
          <w:p w14:paraId="4D03E7B1" w14:textId="29DC49A5" w:rsidR="00720A34" w:rsidRPr="00D15C57" w:rsidRDefault="00720A34" w:rsidP="00720A34">
            <w:pPr>
              <w:rPr>
                <w:lang w:val="en-US"/>
              </w:rPr>
            </w:pPr>
          </w:p>
          <w:p w14:paraId="0301F857" w14:textId="46143E1B" w:rsidR="00720A34" w:rsidRPr="00D15C57" w:rsidRDefault="00720A34" w:rsidP="00720A34">
            <w:pPr>
              <w:rPr>
                <w:lang w:val="en-US"/>
              </w:rPr>
            </w:pPr>
          </w:p>
          <w:p w14:paraId="119F7A56" w14:textId="2E24F7A1" w:rsidR="00957D32" w:rsidRPr="00D15C57" w:rsidRDefault="00957D32" w:rsidP="00720A34">
            <w:pPr>
              <w:rPr>
                <w:lang w:val="en-US"/>
              </w:rPr>
            </w:pPr>
          </w:p>
          <w:p w14:paraId="5B3CB2C7" w14:textId="42A36D96" w:rsidR="00957D32" w:rsidRPr="00D15C57" w:rsidRDefault="00957D32" w:rsidP="00720A34">
            <w:pPr>
              <w:rPr>
                <w:lang w:val="en-US"/>
              </w:rPr>
            </w:pPr>
          </w:p>
          <w:p w14:paraId="12AFDF8C" w14:textId="001FBF5A" w:rsidR="00957D32" w:rsidRPr="00D15C57" w:rsidRDefault="00957D32" w:rsidP="00720A34">
            <w:pPr>
              <w:rPr>
                <w:lang w:val="en-US"/>
              </w:rPr>
            </w:pPr>
          </w:p>
          <w:p w14:paraId="5CFC89BB" w14:textId="5F3CA0F3" w:rsidR="00957D32" w:rsidRPr="00D15C57" w:rsidRDefault="00957D32" w:rsidP="00720A34">
            <w:pPr>
              <w:rPr>
                <w:lang w:val="en-US"/>
              </w:rPr>
            </w:pPr>
          </w:p>
          <w:p w14:paraId="33F78696" w14:textId="39F2E915" w:rsidR="00957D32" w:rsidRPr="00D15C57" w:rsidRDefault="00957D32" w:rsidP="00720A34">
            <w:pPr>
              <w:rPr>
                <w:lang w:val="en-US"/>
              </w:rPr>
            </w:pPr>
          </w:p>
          <w:p w14:paraId="36E49422" w14:textId="7A13BD75" w:rsidR="00957D32" w:rsidRPr="00D15C57" w:rsidRDefault="00957D32" w:rsidP="00720A34">
            <w:pPr>
              <w:rPr>
                <w:lang w:val="en-US"/>
              </w:rPr>
            </w:pPr>
          </w:p>
          <w:p w14:paraId="62581AED" w14:textId="690DE5D0" w:rsidR="00957D32" w:rsidRPr="00D15C57" w:rsidRDefault="00957D32" w:rsidP="00720A34">
            <w:pPr>
              <w:rPr>
                <w:lang w:val="en-US"/>
              </w:rPr>
            </w:pPr>
          </w:p>
          <w:p w14:paraId="55365618" w14:textId="2091C863" w:rsidR="00957D32" w:rsidRPr="00D15C57" w:rsidRDefault="00957D32" w:rsidP="00720A34">
            <w:pPr>
              <w:rPr>
                <w:lang w:val="en-US"/>
              </w:rPr>
            </w:pPr>
          </w:p>
          <w:p w14:paraId="13C14680" w14:textId="78BA4961" w:rsidR="00957D32" w:rsidRPr="00D15C57" w:rsidRDefault="00957D32" w:rsidP="00720A34">
            <w:pPr>
              <w:rPr>
                <w:lang w:val="en-US"/>
              </w:rPr>
            </w:pPr>
          </w:p>
          <w:p w14:paraId="1D9E06E0" w14:textId="527A83EF" w:rsidR="00957D32" w:rsidRPr="00D15C57" w:rsidRDefault="00957D32" w:rsidP="00720A34">
            <w:pPr>
              <w:rPr>
                <w:lang w:val="en-US"/>
              </w:rPr>
            </w:pPr>
          </w:p>
          <w:p w14:paraId="41244962" w14:textId="281FFB1C" w:rsidR="00957D32" w:rsidRPr="00D15C57" w:rsidRDefault="00957D32" w:rsidP="00720A34">
            <w:pPr>
              <w:rPr>
                <w:lang w:val="en-US"/>
              </w:rPr>
            </w:pPr>
          </w:p>
          <w:p w14:paraId="0A4FF792" w14:textId="77777777" w:rsidR="00957D32" w:rsidRPr="00D15C57" w:rsidRDefault="00957D32" w:rsidP="00720A34">
            <w:pPr>
              <w:rPr>
                <w:lang w:val="en-US"/>
              </w:rPr>
            </w:pPr>
          </w:p>
          <w:p w14:paraId="1EE48F41" w14:textId="415866C9" w:rsidR="00720A34" w:rsidRPr="00D15C57" w:rsidRDefault="00720A34" w:rsidP="00720A34">
            <w:pPr>
              <w:rPr>
                <w:lang w:val="en-US"/>
              </w:rPr>
            </w:pPr>
          </w:p>
          <w:p w14:paraId="776C135E" w14:textId="08300200" w:rsidR="00720A34" w:rsidRPr="00D15C57" w:rsidRDefault="00720A34" w:rsidP="00720A34">
            <w:pPr>
              <w:rPr>
                <w:lang w:val="en-US"/>
              </w:rPr>
            </w:pPr>
          </w:p>
          <w:p w14:paraId="34C96F6D" w14:textId="2EC46FA2" w:rsidR="00720A34" w:rsidRPr="00D15C57" w:rsidRDefault="00720A34" w:rsidP="00720A34">
            <w:pPr>
              <w:rPr>
                <w:lang w:val="en-US"/>
              </w:rPr>
            </w:pPr>
          </w:p>
          <w:p w14:paraId="40FB54D2" w14:textId="04F1D442" w:rsidR="00720A34" w:rsidRPr="00D15C57" w:rsidRDefault="00720A34" w:rsidP="00720A34">
            <w:pPr>
              <w:rPr>
                <w:lang w:val="en-US"/>
              </w:rPr>
            </w:pPr>
          </w:p>
          <w:p w14:paraId="4C68A4E5" w14:textId="658AB284" w:rsidR="00720A34" w:rsidRPr="00D15C57" w:rsidRDefault="00720A34" w:rsidP="00720A34">
            <w:pPr>
              <w:rPr>
                <w:lang w:val="en-US"/>
              </w:rPr>
            </w:pPr>
          </w:p>
          <w:p w14:paraId="14EF5D2E" w14:textId="3DD65E6A" w:rsidR="00720A34" w:rsidRPr="00D15C57" w:rsidRDefault="00720A34" w:rsidP="00720A34">
            <w:pPr>
              <w:rPr>
                <w:lang w:val="en-US"/>
              </w:rPr>
            </w:pPr>
          </w:p>
          <w:p w14:paraId="63F0E4E4" w14:textId="2B89FD9C" w:rsidR="00720A34" w:rsidRPr="00D15C57" w:rsidRDefault="00720A34" w:rsidP="00720A34">
            <w:pPr>
              <w:rPr>
                <w:lang w:val="en-US"/>
              </w:rPr>
            </w:pPr>
          </w:p>
          <w:p w14:paraId="540B82E7" w14:textId="77777777" w:rsidR="00720A34" w:rsidRPr="00D15C57" w:rsidRDefault="00720A34" w:rsidP="00720A34">
            <w:pPr>
              <w:rPr>
                <w:lang w:val="en-US"/>
              </w:rPr>
            </w:pPr>
          </w:p>
          <w:p w14:paraId="5339993F" w14:textId="136586EE" w:rsidR="00506F85" w:rsidRPr="00D15C57" w:rsidRDefault="00506F85" w:rsidP="00506F85">
            <w:pPr>
              <w:pStyle w:val="Ttulo4"/>
              <w:rPr>
                <w:lang w:val="en-US"/>
              </w:rPr>
            </w:pPr>
          </w:p>
        </w:tc>
        <w:tc>
          <w:tcPr>
            <w:tcW w:w="387" w:type="dxa"/>
            <w:shd w:val="clear" w:color="auto" w:fill="EDF0F4" w:themeFill="accent3"/>
          </w:tcPr>
          <w:p w14:paraId="63B8DFF3" w14:textId="77777777" w:rsidR="001205A1" w:rsidRPr="00D15C57" w:rsidRDefault="001205A1">
            <w:pPr>
              <w:rPr>
                <w:noProof/>
                <w:lang w:val="en-US"/>
              </w:rPr>
            </w:pPr>
          </w:p>
        </w:tc>
      </w:tr>
    </w:tbl>
    <w:p w14:paraId="51017733" w14:textId="73002B4D" w:rsidR="00720A34" w:rsidRPr="00D15C57" w:rsidRDefault="00720A34" w:rsidP="00720A34">
      <w:pPr>
        <w:tabs>
          <w:tab w:val="left" w:pos="1680"/>
        </w:tabs>
        <w:rPr>
          <w:lang w:val="en-US"/>
        </w:rPr>
      </w:pPr>
    </w:p>
    <w:sectPr w:rsidR="00720A34" w:rsidRPr="00D15C57" w:rsidSect="00A31A5B">
      <w:footerReference w:type="even" r:id="rId13"/>
      <w:footerReference w:type="default" r:id="rId14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AC9A" w14:textId="77777777" w:rsidR="00510D61" w:rsidRDefault="00510D61" w:rsidP="001205A1">
      <w:r>
        <w:separator/>
      </w:r>
    </w:p>
  </w:endnote>
  <w:endnote w:type="continuationSeparator" w:id="0">
    <w:p w14:paraId="285DE546" w14:textId="77777777" w:rsidR="00510D61" w:rsidRDefault="00510D6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B035" w14:textId="77777777" w:rsidR="001205A1" w:rsidRDefault="0098590D" w:rsidP="001739D4">
    <w:pPr>
      <w:pStyle w:val="Piedepgina"/>
      <w:framePr w:wrap="none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4E24C3" wp14:editId="67E4FDB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5715"/>
              <wp:wrapSquare wrapText="bothSides"/>
              <wp:docPr id="6" name="Cuadro de texto 6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3BCFCB05" w14:textId="77777777" w:rsidR="0098590D" w:rsidRPr="0098590D" w:rsidRDefault="009859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85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E24C3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Juniper Business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" filled="f" stroked="f">
              <v:textbox style="mso-fit-shape-to-text:t" inset="0,0,0,0">
                <w:txbxContent>
                  <w:p w14:paraId="3BCFCB05" w14:textId="77777777" w:rsidR="0098590D" w:rsidRPr="0098590D" w:rsidRDefault="0098590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8590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Style w:val="Nmerodepgina"/>
        </w:rPr>
        <w:id w:val="1697884697"/>
        <w:docPartObj>
          <w:docPartGallery w:val="Page Numbers (Bottom of Page)"/>
          <w:docPartUnique/>
        </w:docPartObj>
      </w:sdtPr>
      <w:sdtContent>
        <w:r w:rsidR="001205A1">
          <w:rPr>
            <w:rStyle w:val="Nmerodepgina"/>
            <w:lang w:bidi="es-ES"/>
          </w:rPr>
          <w:fldChar w:fldCharType="begin"/>
        </w:r>
        <w:r w:rsidR="001205A1">
          <w:rPr>
            <w:rStyle w:val="Nmerodepgina"/>
            <w:lang w:bidi="es-ES"/>
          </w:rPr>
          <w:instrText xml:space="preserve"> PAGE </w:instrText>
        </w:r>
        <w:r w:rsidR="001205A1"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 w:rsidR="001205A1">
          <w:rPr>
            <w:rStyle w:val="Nmerodepgina"/>
            <w:lang w:bidi="es-ES"/>
          </w:rPr>
          <w:fldChar w:fldCharType="end"/>
        </w:r>
      </w:sdtContent>
    </w:sdt>
  </w:p>
  <w:p w14:paraId="2F7ADEE9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C254" w14:textId="77777777" w:rsidR="001205A1" w:rsidRDefault="0098590D" w:rsidP="001739D4">
    <w:pPr>
      <w:pStyle w:val="Piedepgina"/>
      <w:framePr w:wrap="none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E559A0" wp14:editId="37AC364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5715"/>
              <wp:wrapSquare wrapText="bothSides"/>
              <wp:docPr id="8" name="Cuadro de texto 8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4719FEFB" w14:textId="736A0C1F" w:rsidR="0098590D" w:rsidRPr="0098590D" w:rsidRDefault="009859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559A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alt="Juniper Business Use Onl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" filled="f" stroked="f">
              <v:textbox style="mso-fit-shape-to-text:t" inset="0,0,0,0">
                <w:txbxContent>
                  <w:p w14:paraId="4719FEFB" w14:textId="736A0C1F" w:rsidR="0098590D" w:rsidRPr="0098590D" w:rsidRDefault="0098590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Style w:val="Nmerodepgina"/>
        </w:rPr>
        <w:id w:val="-1041358343"/>
        <w:docPartObj>
          <w:docPartGallery w:val="Page Numbers (Bottom of Page)"/>
          <w:docPartUnique/>
        </w:docPartObj>
      </w:sdtPr>
      <w:sdtContent>
        <w:r w:rsidR="001205A1">
          <w:rPr>
            <w:rStyle w:val="Nmerodepgina"/>
            <w:lang w:bidi="es-ES"/>
          </w:rPr>
          <w:fldChar w:fldCharType="begin"/>
        </w:r>
        <w:r w:rsidR="001205A1">
          <w:rPr>
            <w:rStyle w:val="Nmerodepgina"/>
            <w:lang w:bidi="es-ES"/>
          </w:rPr>
          <w:instrText xml:space="preserve"> PAGE </w:instrText>
        </w:r>
        <w:r w:rsidR="001205A1"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 w:rsidR="001205A1">
          <w:rPr>
            <w:rStyle w:val="Nmerodepgina"/>
            <w:lang w:bidi="es-ES"/>
          </w:rPr>
          <w:fldChar w:fldCharType="end"/>
        </w:r>
      </w:sdtContent>
    </w:sdt>
  </w:p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B428EDE" w14:textId="77777777" w:rsidTr="00A84125">
      <w:tc>
        <w:tcPr>
          <w:tcW w:w="5329" w:type="dxa"/>
        </w:tcPr>
        <w:p w14:paraId="1149CDE3" w14:textId="7EDE5A01" w:rsidR="001205A1" w:rsidRPr="001205A1" w:rsidRDefault="0098590D" w:rsidP="00C66528">
          <w:pPr>
            <w:pStyle w:val="Piedepgina"/>
          </w:pPr>
          <w:r>
            <w:t>Actividad Puertos</w:t>
          </w:r>
        </w:p>
      </w:tc>
      <w:tc>
        <w:tcPr>
          <w:tcW w:w="5329" w:type="dxa"/>
        </w:tcPr>
        <w:p w14:paraId="576C27E0" w14:textId="77777777" w:rsidR="001205A1" w:rsidRPr="001205A1" w:rsidRDefault="001205A1" w:rsidP="00A31A5B">
          <w:pPr>
            <w:pStyle w:val="Piedepgina"/>
          </w:pPr>
        </w:p>
      </w:tc>
    </w:tr>
  </w:tbl>
  <w:p w14:paraId="736FDA53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E5B68" w14:textId="77777777" w:rsidR="00510D61" w:rsidRDefault="00510D61" w:rsidP="001205A1">
      <w:r>
        <w:separator/>
      </w:r>
    </w:p>
  </w:footnote>
  <w:footnote w:type="continuationSeparator" w:id="0">
    <w:p w14:paraId="2720603E" w14:textId="77777777" w:rsidR="00510D61" w:rsidRDefault="00510D61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45C39"/>
    <w:multiLevelType w:val="hybridMultilevel"/>
    <w:tmpl w:val="714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5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0D"/>
    <w:rsid w:val="0000352C"/>
    <w:rsid w:val="000954B7"/>
    <w:rsid w:val="000C4ED1"/>
    <w:rsid w:val="001205A1"/>
    <w:rsid w:val="0013319D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506F85"/>
    <w:rsid w:val="00510D61"/>
    <w:rsid w:val="00532B9E"/>
    <w:rsid w:val="005E6B25"/>
    <w:rsid w:val="005F4F46"/>
    <w:rsid w:val="00654922"/>
    <w:rsid w:val="0068004D"/>
    <w:rsid w:val="006C60E6"/>
    <w:rsid w:val="006C65EB"/>
    <w:rsid w:val="00720A34"/>
    <w:rsid w:val="007B0740"/>
    <w:rsid w:val="007C1BAB"/>
    <w:rsid w:val="0082286F"/>
    <w:rsid w:val="00957D32"/>
    <w:rsid w:val="00977E4F"/>
    <w:rsid w:val="0098590D"/>
    <w:rsid w:val="00A15CF7"/>
    <w:rsid w:val="00A24793"/>
    <w:rsid w:val="00A250A7"/>
    <w:rsid w:val="00A31A5B"/>
    <w:rsid w:val="00A81248"/>
    <w:rsid w:val="00A84125"/>
    <w:rsid w:val="00BB0FEF"/>
    <w:rsid w:val="00C66528"/>
    <w:rsid w:val="00C66BFC"/>
    <w:rsid w:val="00C673F6"/>
    <w:rsid w:val="00C915F0"/>
    <w:rsid w:val="00CA15C0"/>
    <w:rsid w:val="00CE5FEC"/>
    <w:rsid w:val="00D15C57"/>
    <w:rsid w:val="00EA4445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4AE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Prrafodelista">
    <w:name w:val="List Paragraph"/>
    <w:basedOn w:val="Normal"/>
    <w:uiPriority w:val="34"/>
    <w:semiHidden/>
    <w:qFormat/>
    <w:rsid w:val="0098590D"/>
    <w:pPr>
      <w:ind w:left="720"/>
      <w:contextualSpacing/>
    </w:pPr>
  </w:style>
  <w:style w:type="character" w:customStyle="1" w:styleId="ezoic-ad">
    <w:name w:val="ezoic-ad"/>
    <w:basedOn w:val="Fuentedeprrafopredeter"/>
    <w:rsid w:val="00EA4445"/>
  </w:style>
  <w:style w:type="paragraph" w:styleId="NormalWeb">
    <w:name w:val="Normal (Web)"/>
    <w:basedOn w:val="Normal"/>
    <w:uiPriority w:val="99"/>
    <w:semiHidden/>
    <w:unhideWhenUsed/>
    <w:rsid w:val="00D15C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84190-FF07-4085-BC6F-962C0BAE0D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2022-07-18T14:37:00Z</dcterms:created>
  <dcterms:modified xsi:type="dcterms:W3CDTF">2022-07-18T14:37:00Z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1,6,8</vt:lpwstr>
  </property>
  <property fmtid="{D5CDD505-2E9C-101B-9397-08002B2CF9AE}" pid="4" name="ClassificationContentMarkingFooterFontProps">
    <vt:lpwstr>#000000,7,Calibri</vt:lpwstr>
  </property>
  <property fmtid="{D5CDD505-2E9C-101B-9397-08002B2CF9AE}" pid="5" name="ClassificationContentMarkingFooterText">
    <vt:lpwstr>Juniper Business Use Only</vt:lpwstr>
  </property>
  <property fmtid="{D5CDD505-2E9C-101B-9397-08002B2CF9AE}" pid="6" name="MSIP_Label_0633b888-ae0d-4341-a75f-06e04137d755_Enabled">
    <vt:lpwstr>true</vt:lpwstr>
  </property>
  <property fmtid="{D5CDD505-2E9C-101B-9397-08002B2CF9AE}" pid="7" name="MSIP_Label_0633b888-ae0d-4341-a75f-06e04137d755_SetDate">
    <vt:lpwstr>2022-07-17T16:33:09Z</vt:lpwstr>
  </property>
  <property fmtid="{D5CDD505-2E9C-101B-9397-08002B2CF9AE}" pid="8" name="MSIP_Label_0633b888-ae0d-4341-a75f-06e04137d755_Method">
    <vt:lpwstr>Standard</vt:lpwstr>
  </property>
  <property fmtid="{D5CDD505-2E9C-101B-9397-08002B2CF9AE}" pid="9" name="MSIP_Label_0633b888-ae0d-4341-a75f-06e04137d755_Name">
    <vt:lpwstr>0633b888-ae0d-4341-a75f-06e04137d755</vt:lpwstr>
  </property>
  <property fmtid="{D5CDD505-2E9C-101B-9397-08002B2CF9AE}" pid="10" name="MSIP_Label_0633b888-ae0d-4341-a75f-06e04137d755_SiteId">
    <vt:lpwstr>bea78b3c-4cdb-4130-854a-1d193232e5f4</vt:lpwstr>
  </property>
  <property fmtid="{D5CDD505-2E9C-101B-9397-08002B2CF9AE}" pid="11" name="MSIP_Label_0633b888-ae0d-4341-a75f-06e04137d755_ActionId">
    <vt:lpwstr>70063880-e29e-401c-a8ca-9e78b7f443e5</vt:lpwstr>
  </property>
  <property fmtid="{D5CDD505-2E9C-101B-9397-08002B2CF9AE}" pid="12" name="MSIP_Label_0633b888-ae0d-4341-a75f-06e04137d755_ContentBits">
    <vt:lpwstr>2</vt:lpwstr>
  </property>
</Properties>
</file>