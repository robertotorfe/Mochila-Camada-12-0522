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3BE04BB4" w14:textId="77777777" w:rsidTr="00A31A5B">
        <w:tc>
          <w:tcPr>
            <w:tcW w:w="5395" w:type="dxa"/>
          </w:tcPr>
          <w:p w14:paraId="499CEBAE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240A580A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15FC3B5A" w14:textId="77777777" w:rsidTr="00A31A5B">
        <w:trPr>
          <w:trHeight w:val="2719"/>
        </w:trPr>
        <w:tc>
          <w:tcPr>
            <w:tcW w:w="5395" w:type="dxa"/>
          </w:tcPr>
          <w:p w14:paraId="26C50A97" w14:textId="69066CD2" w:rsidR="00A81248" w:rsidRPr="0000352C" w:rsidRDefault="0098590D" w:rsidP="00C66528">
            <w:pPr>
              <w:pStyle w:val="Ttulo1"/>
              <w:rPr>
                <w:noProof/>
              </w:rPr>
            </w:pPr>
            <w:r>
              <w:rPr>
                <w:noProof/>
              </w:rPr>
              <w:t xml:space="preserve">Actividad </w:t>
            </w:r>
            <w:r w:rsidR="0013319D" w:rsidRPr="00CE5FEC">
              <w:rPr>
                <w:noProof/>
                <w:sz w:val="72"/>
                <w:szCs w:val="72"/>
              </w:rPr>
              <w:t>Ubuntu</w:t>
            </w:r>
          </w:p>
        </w:tc>
        <w:tc>
          <w:tcPr>
            <w:tcW w:w="5237" w:type="dxa"/>
          </w:tcPr>
          <w:p w14:paraId="7034004B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FD2EB0F" w14:textId="77777777" w:rsidTr="00A31A5B">
        <w:trPr>
          <w:trHeight w:val="8865"/>
        </w:trPr>
        <w:tc>
          <w:tcPr>
            <w:tcW w:w="5395" w:type="dxa"/>
          </w:tcPr>
          <w:p w14:paraId="087DBA26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FA9C6C1" wp14:editId="4F3AAA5C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275DE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5A5AFE19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8758B25" w14:textId="77777777" w:rsidTr="00A31A5B">
        <w:trPr>
          <w:trHeight w:val="1299"/>
        </w:trPr>
        <w:tc>
          <w:tcPr>
            <w:tcW w:w="5395" w:type="dxa"/>
          </w:tcPr>
          <w:p w14:paraId="09908076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79CD276" w14:textId="412D1BAE" w:rsidR="00A81248" w:rsidRPr="0000352C" w:rsidRDefault="0098590D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 xml:space="preserve">Clase </w:t>
            </w:r>
            <w:r w:rsidR="00720A34">
              <w:rPr>
                <w:noProof/>
              </w:rPr>
              <w:t>1</w:t>
            </w:r>
            <w:r w:rsidR="00CE5FEC">
              <w:rPr>
                <w:noProof/>
              </w:rPr>
              <w:t>2</w:t>
            </w:r>
          </w:p>
          <w:p w14:paraId="2642B70F" w14:textId="6640A3DD" w:rsidR="00A81248" w:rsidRPr="0000352C" w:rsidRDefault="0098590D" w:rsidP="00C66528">
            <w:pPr>
              <w:pStyle w:val="Ttulo2"/>
              <w:rPr>
                <w:noProof/>
              </w:rPr>
            </w:pPr>
            <w:r>
              <w:rPr>
                <w:noProof/>
              </w:rPr>
              <w:t>Introducción a la inform</w:t>
            </w:r>
            <w:r w:rsidR="00654922">
              <w:rPr>
                <w:noProof/>
              </w:rPr>
              <w:t>á</w:t>
            </w:r>
            <w:r>
              <w:rPr>
                <w:noProof/>
              </w:rPr>
              <w:t>tica</w:t>
            </w:r>
          </w:p>
        </w:tc>
      </w:tr>
      <w:tr w:rsidR="00A81248" w:rsidRPr="0000352C" w14:paraId="2C95907B" w14:textId="77777777" w:rsidTr="00A31A5B">
        <w:trPr>
          <w:trHeight w:val="1402"/>
        </w:trPr>
        <w:tc>
          <w:tcPr>
            <w:tcW w:w="5395" w:type="dxa"/>
          </w:tcPr>
          <w:p w14:paraId="0067FC56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0482651" w14:textId="3BED4A24" w:rsidR="00A81248" w:rsidRPr="0000352C" w:rsidRDefault="0098590D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JOSÉ LUIS GONZÁLEZ</w:t>
            </w:r>
            <w:r w:rsidR="00C66528" w:rsidRPr="0000352C">
              <w:rPr>
                <w:noProof/>
                <w:lang w:bidi="es-ES"/>
              </w:rPr>
              <w:t xml:space="preserve"> </w:t>
            </w:r>
          </w:p>
          <w:p w14:paraId="5AF2B84F" w14:textId="32D83F1D" w:rsidR="00A81248" w:rsidRPr="0000352C" w:rsidRDefault="00A81248" w:rsidP="00A81248">
            <w:pPr>
              <w:pStyle w:val="Ttulo2"/>
              <w:rPr>
                <w:noProof/>
              </w:rPr>
            </w:pPr>
          </w:p>
        </w:tc>
      </w:tr>
    </w:tbl>
    <w:p w14:paraId="00D49A1A" w14:textId="77777777" w:rsidR="000C4ED1" w:rsidRPr="0000352C" w:rsidRDefault="000C4ED1">
      <w:pPr>
        <w:rPr>
          <w:noProof/>
        </w:rPr>
      </w:pPr>
    </w:p>
    <w:tbl>
      <w:tblPr>
        <w:tblW w:w="10632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387"/>
      </w:tblGrid>
      <w:tr w:rsidR="001205A1" w:rsidRPr="0000352C" w14:paraId="3A02C142" w14:textId="77777777" w:rsidTr="00506F85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77287BA2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671BEBCA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35318604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387" w:type="dxa"/>
            <w:shd w:val="clear" w:color="auto" w:fill="EDF0F4" w:themeFill="accent3"/>
          </w:tcPr>
          <w:p w14:paraId="47EF14EE" w14:textId="77777777" w:rsidR="00A81248" w:rsidRPr="0000352C" w:rsidRDefault="00A81248">
            <w:pPr>
              <w:rPr>
                <w:noProof/>
              </w:rPr>
            </w:pPr>
          </w:p>
        </w:tc>
      </w:tr>
      <w:tr w:rsidR="001205A1" w:rsidRPr="0000352C" w14:paraId="467453DB" w14:textId="77777777" w:rsidTr="00506F85">
        <w:trPr>
          <w:trHeight w:val="4663"/>
        </w:trPr>
        <w:tc>
          <w:tcPr>
            <w:tcW w:w="421" w:type="dxa"/>
            <w:shd w:val="clear" w:color="auto" w:fill="EDF0F4" w:themeFill="accent3"/>
          </w:tcPr>
          <w:p w14:paraId="16BCCFCE" w14:textId="77777777" w:rsidR="001205A1" w:rsidRPr="0000352C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14:paraId="3A0F94FD" w14:textId="77777777" w:rsidR="00CE5FEC" w:rsidRDefault="00CE5FEC" w:rsidP="00CE5FEC">
            <w:pPr>
              <w:pStyle w:val="Ttulo4"/>
            </w:pPr>
            <w:r w:rsidRPr="00CE5FEC">
              <w:t>Investigar y contestar las siguientes preguntas</w:t>
            </w:r>
            <w:r>
              <w:t>:</w:t>
            </w:r>
          </w:p>
          <w:p w14:paraId="0542C280" w14:textId="77777777" w:rsidR="00CE5FEC" w:rsidRDefault="00CE5FEC" w:rsidP="00CE5FEC">
            <w:pPr>
              <w:pStyle w:val="Ttulo4"/>
            </w:pPr>
          </w:p>
          <w:p w14:paraId="71A5549C" w14:textId="247FEE38" w:rsidR="00CE5FEC" w:rsidRDefault="00CE5FEC" w:rsidP="00CE5FEC">
            <w:pPr>
              <w:pStyle w:val="Ttulo4"/>
            </w:pPr>
            <w:r w:rsidRPr="00CE5FEC">
              <w:rPr>
                <w:b/>
                <w:bCs/>
              </w:rPr>
              <w:t>¿</w:t>
            </w:r>
            <w:proofErr w:type="spellStart"/>
            <w:r w:rsidRPr="00CE5FEC">
              <w:rPr>
                <w:b/>
                <w:bCs/>
              </w:rPr>
              <w:t>Que</w:t>
            </w:r>
            <w:proofErr w:type="spellEnd"/>
            <w:r w:rsidRPr="00CE5FEC">
              <w:rPr>
                <w:b/>
                <w:bCs/>
              </w:rPr>
              <w:t xml:space="preserve"> es un usuario </w:t>
            </w:r>
            <w:proofErr w:type="spellStart"/>
            <w:r w:rsidRPr="00CE5FEC">
              <w:rPr>
                <w:b/>
                <w:bCs/>
              </w:rPr>
              <w:t>root</w:t>
            </w:r>
            <w:proofErr w:type="spellEnd"/>
            <w:r w:rsidRPr="00CE5FEC">
              <w:rPr>
                <w:b/>
                <w:bCs/>
              </w:rPr>
              <w:t xml:space="preserve"> en Linux?</w:t>
            </w:r>
            <w:r w:rsidRPr="00CE5FEC">
              <w:t xml:space="preserve"> </w:t>
            </w:r>
          </w:p>
          <w:p w14:paraId="5AE28FEB" w14:textId="38BA8C34" w:rsidR="00CE5FEC" w:rsidRDefault="00CE5FEC" w:rsidP="00CE5FEC">
            <w:r w:rsidRPr="00CE5FEC">
              <w:t xml:space="preserve">El usuario </w:t>
            </w:r>
            <w:proofErr w:type="spellStart"/>
            <w:r w:rsidRPr="00CE5FEC">
              <w:t>root</w:t>
            </w:r>
            <w:proofErr w:type="spellEnd"/>
            <w:r w:rsidRPr="00CE5FEC">
              <w:t xml:space="preserve"> en GNU/Linux es el usuario que tiene acceso administrativo al sistema.</w:t>
            </w:r>
          </w:p>
          <w:p w14:paraId="6DCB85B1" w14:textId="77777777" w:rsidR="00CE5FEC" w:rsidRPr="00CE5FEC" w:rsidRDefault="00CE5FEC" w:rsidP="00CE5FEC"/>
          <w:p w14:paraId="541C0FAD" w14:textId="77777777" w:rsidR="00CE5FEC" w:rsidRPr="00CE5FEC" w:rsidRDefault="00CE5FEC" w:rsidP="00CE5FEC">
            <w:pPr>
              <w:pStyle w:val="Ttulo4"/>
              <w:rPr>
                <w:b/>
                <w:bCs/>
              </w:rPr>
            </w:pPr>
            <w:r w:rsidRPr="00CE5FEC">
              <w:rPr>
                <w:b/>
                <w:bCs/>
              </w:rPr>
              <w:t xml:space="preserve">¿Por qué </w:t>
            </w:r>
            <w:proofErr w:type="spellStart"/>
            <w:r w:rsidRPr="00CE5FEC">
              <w:rPr>
                <w:b/>
                <w:bCs/>
              </w:rPr>
              <w:t>ubuntu</w:t>
            </w:r>
            <w:proofErr w:type="spellEnd"/>
            <w:r w:rsidRPr="00CE5FEC">
              <w:rPr>
                <w:b/>
                <w:bCs/>
              </w:rPr>
              <w:t xml:space="preserve"> no me deja establecer la contraseña durante la instalación? </w:t>
            </w:r>
          </w:p>
          <w:p w14:paraId="1F54139D" w14:textId="77777777" w:rsidR="00EA4445" w:rsidRPr="00EA4445" w:rsidRDefault="00EA4445" w:rsidP="00EA4445">
            <w:pPr>
              <w:spacing w:line="0" w:lineRule="auto"/>
              <w:rPr>
                <w:rFonts w:ascii="Segoe UI" w:eastAsia="Times New Roman" w:hAnsi="Segoe UI" w:cs="Segoe UI"/>
                <w:color w:val="2C2F34"/>
                <w:sz w:val="27"/>
                <w:szCs w:val="27"/>
                <w:bdr w:val="none" w:sz="0" w:space="0" w:color="auto" w:frame="1"/>
                <w:shd w:val="clear" w:color="auto" w:fill="FFFFFF"/>
                <w:lang w:val="es-MX"/>
              </w:rPr>
            </w:pPr>
            <w:r w:rsidRPr="00EA4445">
              <w:rPr>
                <w:rFonts w:ascii="Segoe UI" w:eastAsia="Times New Roman" w:hAnsi="Segoe UI" w:cs="Segoe UI"/>
                <w:color w:val="2C2F34"/>
                <w:sz w:val="27"/>
                <w:szCs w:val="27"/>
                <w:shd w:val="clear" w:color="auto" w:fill="FFFFFF"/>
                <w:lang w:val="es-MX"/>
              </w:rPr>
              <w:t xml:space="preserve">La cuenta </w:t>
            </w:r>
            <w:proofErr w:type="spellStart"/>
            <w:r w:rsidRPr="00EA4445">
              <w:rPr>
                <w:rFonts w:ascii="Segoe UI" w:eastAsia="Times New Roman" w:hAnsi="Segoe UI" w:cs="Segoe UI"/>
                <w:color w:val="2C2F34"/>
                <w:sz w:val="27"/>
                <w:szCs w:val="27"/>
                <w:shd w:val="clear" w:color="auto" w:fill="FFFFFF"/>
                <w:lang w:val="es-MX"/>
              </w:rPr>
              <w:t>root</w:t>
            </w:r>
            <w:proofErr w:type="spellEnd"/>
            <w:r w:rsidRPr="00EA4445">
              <w:rPr>
                <w:rFonts w:ascii="Segoe UI" w:eastAsia="Times New Roman" w:hAnsi="Segoe UI" w:cs="Segoe UI"/>
                <w:color w:val="2C2F34"/>
                <w:sz w:val="27"/>
                <w:szCs w:val="27"/>
                <w:shd w:val="clear" w:color="auto" w:fill="FFFFFF"/>
                <w:lang w:val="es-MX"/>
              </w:rPr>
              <w:t xml:space="preserve"> está deshabilitada de forma predeterminada, lo que significa que </w:t>
            </w:r>
            <w:proofErr w:type="spellStart"/>
            <w:r w:rsidRPr="00EA4445">
              <w:rPr>
                <w:rFonts w:ascii="Segoe UI" w:eastAsia="Times New Roman" w:hAnsi="Segoe UI" w:cs="Segoe UI"/>
                <w:color w:val="2C2F34"/>
                <w:sz w:val="27"/>
                <w:szCs w:val="27"/>
                <w:shd w:val="clear" w:color="auto" w:fill="FFFFFF"/>
                <w:lang w:val="es-MX"/>
              </w:rPr>
              <w:t>root</w:t>
            </w:r>
            <w:proofErr w:type="spellEnd"/>
            <w:r w:rsidRPr="00EA4445">
              <w:rPr>
                <w:rFonts w:ascii="Segoe UI" w:eastAsia="Times New Roman" w:hAnsi="Segoe UI" w:cs="Segoe UI"/>
                <w:color w:val="2C2F34"/>
                <w:sz w:val="27"/>
                <w:szCs w:val="27"/>
                <w:shd w:val="clear" w:color="auto" w:fill="FFFFFF"/>
                <w:lang w:val="es-MX"/>
              </w:rPr>
              <w:t xml:space="preserve"> no tiene contraseña. Ubuntu está usando sudo – sudo permite a los “usuarios normales” ejecutar comandos con privilegios de </w:t>
            </w:r>
            <w:proofErr w:type="spellStart"/>
            <w:r w:rsidRPr="00EA4445">
              <w:rPr>
                <w:rFonts w:ascii="Segoe UI" w:eastAsia="Times New Roman" w:hAnsi="Segoe UI" w:cs="Segoe UI"/>
                <w:color w:val="2C2F34"/>
                <w:sz w:val="27"/>
                <w:szCs w:val="27"/>
                <w:shd w:val="clear" w:color="auto" w:fill="FFFFFF"/>
                <w:lang w:val="es-MX"/>
              </w:rPr>
              <w:t>superusuario</w:t>
            </w:r>
            <w:proofErr w:type="spellEnd"/>
            <w:r w:rsidRPr="00EA4445">
              <w:rPr>
                <w:rFonts w:ascii="Segoe UI" w:eastAsia="Times New Roman" w:hAnsi="Segoe UI" w:cs="Segoe UI"/>
                <w:color w:val="2C2F34"/>
                <w:sz w:val="27"/>
                <w:szCs w:val="27"/>
                <w:shd w:val="clear" w:color="auto" w:fill="FFFFFF"/>
                <w:lang w:val="es-MX"/>
              </w:rPr>
              <w:t xml:space="preserve"> y “ejecutar” sudo están usando su propia contraseña.</w:t>
            </w:r>
          </w:p>
          <w:p w14:paraId="2AF86F68" w14:textId="3B7D3E94" w:rsidR="00CE5FEC" w:rsidRPr="00EA4445" w:rsidRDefault="00EA4445" w:rsidP="00CE5FEC">
            <w:pPr>
              <w:rPr>
                <w:lang w:val="es-MX"/>
              </w:rPr>
            </w:pPr>
            <w:r w:rsidRPr="00EA4445">
              <w:rPr>
                <w:lang w:val="es-MX"/>
              </w:rPr>
              <w:t xml:space="preserve">La cuenta </w:t>
            </w:r>
            <w:proofErr w:type="spellStart"/>
            <w:r w:rsidRPr="00EA4445">
              <w:rPr>
                <w:lang w:val="es-MX"/>
              </w:rPr>
              <w:t>root</w:t>
            </w:r>
            <w:proofErr w:type="spellEnd"/>
            <w:r w:rsidRPr="00EA4445">
              <w:rPr>
                <w:lang w:val="es-MX"/>
              </w:rPr>
              <w:t xml:space="preserve"> está deshabilitada de forma predeterminada, lo que significa que </w:t>
            </w:r>
            <w:proofErr w:type="spellStart"/>
            <w:r w:rsidRPr="00EA4445">
              <w:rPr>
                <w:lang w:val="es-MX"/>
              </w:rPr>
              <w:t>root</w:t>
            </w:r>
            <w:proofErr w:type="spellEnd"/>
            <w:r w:rsidRPr="00EA4445">
              <w:rPr>
                <w:lang w:val="es-MX"/>
              </w:rPr>
              <w:t xml:space="preserve"> no tiene contraseña. Ubuntu está usando sudo – sudo permite a los “usuarios normales” ejecutar comandos con privilegios de </w:t>
            </w:r>
            <w:proofErr w:type="spellStart"/>
            <w:r w:rsidRPr="00EA4445">
              <w:rPr>
                <w:lang w:val="es-MX"/>
              </w:rPr>
              <w:t>superusuario</w:t>
            </w:r>
            <w:proofErr w:type="spellEnd"/>
            <w:r w:rsidRPr="00EA4445">
              <w:rPr>
                <w:lang w:val="es-MX"/>
              </w:rPr>
              <w:t xml:space="preserve"> y “ejecutar” sudo están usando su propia contraseña.</w:t>
            </w:r>
          </w:p>
          <w:p w14:paraId="3B4A06CB" w14:textId="77777777" w:rsidR="00CE5FEC" w:rsidRPr="00CE5FEC" w:rsidRDefault="00CE5FEC" w:rsidP="00CE5FEC"/>
          <w:p w14:paraId="1135C4A7" w14:textId="17D6A780" w:rsidR="00506F85" w:rsidRPr="00CE5FEC" w:rsidRDefault="00CE5FEC" w:rsidP="00CE5FEC">
            <w:pPr>
              <w:pStyle w:val="Ttulo4"/>
              <w:rPr>
                <w:b/>
                <w:bCs/>
              </w:rPr>
            </w:pPr>
            <w:r w:rsidRPr="00CE5FEC">
              <w:rPr>
                <w:b/>
                <w:bCs/>
              </w:rPr>
              <w:t>¿Cuáles son los procesos típicos de Linux?</w:t>
            </w:r>
            <w:r w:rsidRPr="00CE5FEC">
              <w:rPr>
                <w:b/>
                <w:bCs/>
              </w:rPr>
              <w:t xml:space="preserve"> </w:t>
            </w:r>
            <w:r w:rsidRPr="00CE5FEC">
              <w:rPr>
                <w:b/>
                <w:bCs/>
              </w:rPr>
              <w:t xml:space="preserve">¿Cómo </w:t>
            </w:r>
            <w:proofErr w:type="gramStart"/>
            <w:r w:rsidRPr="00CE5FEC">
              <w:rPr>
                <w:b/>
                <w:bCs/>
              </w:rPr>
              <w:t>identificarlos?.</w:t>
            </w:r>
            <w:proofErr w:type="gramEnd"/>
          </w:p>
          <w:p w14:paraId="345CA3AF" w14:textId="4789E5C8" w:rsidR="00720A34" w:rsidRDefault="00BB0FEF" w:rsidP="00720A34">
            <w:r>
              <w:t xml:space="preserve">Podemos visualizar los procesos de Linux usando el comando </w:t>
            </w:r>
            <w:proofErr w:type="spellStart"/>
            <w:r>
              <w:t>ps</w:t>
            </w:r>
            <w:proofErr w:type="spellEnd"/>
            <w:r>
              <w:t xml:space="preserve"> en la terminal. </w:t>
            </w:r>
          </w:p>
          <w:p w14:paraId="63C06FD7" w14:textId="688F80BE" w:rsidR="00720A34" w:rsidRDefault="00720A34" w:rsidP="00720A34"/>
          <w:p w14:paraId="644AD99B" w14:textId="268AEE52" w:rsidR="00720A34" w:rsidRDefault="00720A34" w:rsidP="00720A34"/>
          <w:p w14:paraId="3AE57F8E" w14:textId="115B342B" w:rsidR="00720A34" w:rsidRDefault="00720A34" w:rsidP="00720A34"/>
          <w:p w14:paraId="72ED1755" w14:textId="0CA4FD2F" w:rsidR="00720A34" w:rsidRDefault="00720A34" w:rsidP="00720A34"/>
          <w:p w14:paraId="3091BDBB" w14:textId="6228779D" w:rsidR="00720A34" w:rsidRDefault="00720A34" w:rsidP="00720A34"/>
          <w:p w14:paraId="4581A338" w14:textId="195F6560" w:rsidR="00720A34" w:rsidRDefault="00720A34" w:rsidP="00720A34"/>
          <w:p w14:paraId="7BC0D908" w14:textId="3052FAD9" w:rsidR="00720A34" w:rsidRDefault="00720A34" w:rsidP="00720A34"/>
          <w:p w14:paraId="7A6E22E2" w14:textId="77777777" w:rsidR="00720A34" w:rsidRDefault="00720A34" w:rsidP="00720A34"/>
          <w:p w14:paraId="11B2CFB4" w14:textId="13D6D8FA" w:rsidR="00720A34" w:rsidRDefault="00720A34" w:rsidP="00720A34"/>
          <w:p w14:paraId="344EA538" w14:textId="48252A3D" w:rsidR="00720A34" w:rsidRDefault="00720A34" w:rsidP="00720A34"/>
          <w:p w14:paraId="54D23848" w14:textId="1FC5FEFF" w:rsidR="00720A34" w:rsidRDefault="00720A34" w:rsidP="00720A34"/>
          <w:p w14:paraId="09D43224" w14:textId="2C9436B7" w:rsidR="00720A34" w:rsidRDefault="00720A34" w:rsidP="00720A34"/>
          <w:p w14:paraId="4D03E7B1" w14:textId="29DC49A5" w:rsidR="00720A34" w:rsidRDefault="00720A34" w:rsidP="00720A34"/>
          <w:p w14:paraId="0301F857" w14:textId="46143E1B" w:rsidR="00720A34" w:rsidRDefault="00720A34" w:rsidP="00720A34"/>
          <w:p w14:paraId="119F7A56" w14:textId="2E24F7A1" w:rsidR="00957D32" w:rsidRDefault="00957D32" w:rsidP="00720A34"/>
          <w:p w14:paraId="5B3CB2C7" w14:textId="42A36D96" w:rsidR="00957D32" w:rsidRDefault="00957D32" w:rsidP="00720A34"/>
          <w:p w14:paraId="12AFDF8C" w14:textId="001FBF5A" w:rsidR="00957D32" w:rsidRDefault="00957D32" w:rsidP="00720A34"/>
          <w:p w14:paraId="5CFC89BB" w14:textId="5F3CA0F3" w:rsidR="00957D32" w:rsidRDefault="00957D32" w:rsidP="00720A34"/>
          <w:p w14:paraId="33F78696" w14:textId="39F2E915" w:rsidR="00957D32" w:rsidRDefault="00957D32" w:rsidP="00720A34"/>
          <w:p w14:paraId="36E49422" w14:textId="7A13BD75" w:rsidR="00957D32" w:rsidRDefault="00957D32" w:rsidP="00720A34"/>
          <w:p w14:paraId="62581AED" w14:textId="690DE5D0" w:rsidR="00957D32" w:rsidRDefault="00957D32" w:rsidP="00720A34"/>
          <w:p w14:paraId="55365618" w14:textId="2091C863" w:rsidR="00957D32" w:rsidRDefault="00957D32" w:rsidP="00720A34"/>
          <w:p w14:paraId="13C14680" w14:textId="78BA4961" w:rsidR="00957D32" w:rsidRDefault="00957D32" w:rsidP="00720A34"/>
          <w:p w14:paraId="1D9E06E0" w14:textId="527A83EF" w:rsidR="00957D32" w:rsidRDefault="00957D32" w:rsidP="00720A34"/>
          <w:p w14:paraId="41244962" w14:textId="281FFB1C" w:rsidR="00957D32" w:rsidRDefault="00957D32" w:rsidP="00720A34"/>
          <w:p w14:paraId="0A4FF792" w14:textId="77777777" w:rsidR="00957D32" w:rsidRDefault="00957D32" w:rsidP="00720A34"/>
          <w:p w14:paraId="1EE48F41" w14:textId="415866C9" w:rsidR="00720A34" w:rsidRDefault="00720A34" w:rsidP="00720A34"/>
          <w:p w14:paraId="776C135E" w14:textId="08300200" w:rsidR="00720A34" w:rsidRDefault="00720A34" w:rsidP="00720A34"/>
          <w:p w14:paraId="34C96F6D" w14:textId="2EC46FA2" w:rsidR="00720A34" w:rsidRDefault="00720A34" w:rsidP="00720A34"/>
          <w:p w14:paraId="40FB54D2" w14:textId="04F1D442" w:rsidR="00720A34" w:rsidRDefault="00720A34" w:rsidP="00720A34"/>
          <w:p w14:paraId="4C68A4E5" w14:textId="658AB284" w:rsidR="00720A34" w:rsidRDefault="00720A34" w:rsidP="00720A34"/>
          <w:p w14:paraId="14EF5D2E" w14:textId="3DD65E6A" w:rsidR="00720A34" w:rsidRDefault="00720A34" w:rsidP="00720A34"/>
          <w:p w14:paraId="63F0E4E4" w14:textId="2B89FD9C" w:rsidR="00720A34" w:rsidRDefault="00720A34" w:rsidP="00720A34"/>
          <w:p w14:paraId="540B82E7" w14:textId="77777777" w:rsidR="00720A34" w:rsidRPr="00720A34" w:rsidRDefault="00720A34" w:rsidP="00720A34"/>
          <w:p w14:paraId="5339993F" w14:textId="136586EE" w:rsidR="00506F85" w:rsidRPr="00506F85" w:rsidRDefault="00506F85" w:rsidP="00506F85">
            <w:pPr>
              <w:pStyle w:val="Ttulo4"/>
            </w:pPr>
          </w:p>
        </w:tc>
        <w:tc>
          <w:tcPr>
            <w:tcW w:w="387" w:type="dxa"/>
            <w:shd w:val="clear" w:color="auto" w:fill="EDF0F4" w:themeFill="accent3"/>
          </w:tcPr>
          <w:p w14:paraId="63B8DFF3" w14:textId="77777777" w:rsidR="001205A1" w:rsidRPr="0000352C" w:rsidRDefault="001205A1">
            <w:pPr>
              <w:rPr>
                <w:noProof/>
              </w:rPr>
            </w:pPr>
          </w:p>
        </w:tc>
      </w:tr>
    </w:tbl>
    <w:p w14:paraId="51017733" w14:textId="73002B4D" w:rsidR="00720A34" w:rsidRPr="00720A34" w:rsidRDefault="00720A34" w:rsidP="00720A34">
      <w:pPr>
        <w:tabs>
          <w:tab w:val="left" w:pos="1680"/>
        </w:tabs>
      </w:pPr>
    </w:p>
    <w:sectPr w:rsidR="00720A34" w:rsidRPr="00720A34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C860" w14:textId="77777777" w:rsidR="00B57803" w:rsidRDefault="00B57803" w:rsidP="001205A1">
      <w:r>
        <w:separator/>
      </w:r>
    </w:p>
  </w:endnote>
  <w:endnote w:type="continuationSeparator" w:id="0">
    <w:p w14:paraId="4C580277" w14:textId="77777777" w:rsidR="00B57803" w:rsidRDefault="00B5780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B035" w14:textId="77777777" w:rsidR="001205A1" w:rsidRDefault="0098590D" w:rsidP="001739D4">
    <w:pPr>
      <w:pStyle w:val="Piedepgina"/>
      <w:framePr w:wrap="none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4E24C3" wp14:editId="67E4FDB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5715"/>
              <wp:wrapSquare wrapText="bothSides"/>
              <wp:docPr id="6" name="Cuadro de texto 6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3BCFCB05" w14:textId="77777777" w:rsidR="0098590D" w:rsidRPr="0098590D" w:rsidRDefault="009859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859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4E24C3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" filled="f" stroked="f">
              <v:textbox style="mso-fit-shape-to-text:t" inset="0,0,0,0">
                <w:txbxContent>
                  <w:p w14:paraId="3BCFCB05" w14:textId="77777777" w:rsidR="0098590D" w:rsidRPr="0098590D" w:rsidRDefault="0098590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8590D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Style w:val="Nmerodepgina"/>
        </w:rPr>
        <w:id w:val="1697884697"/>
        <w:docPartObj>
          <w:docPartGallery w:val="Page Numbers (Bottom of Page)"/>
          <w:docPartUnique/>
        </w:docPartObj>
      </w:sdtPr>
      <w:sdtContent>
        <w:r w:rsidR="001205A1">
          <w:rPr>
            <w:rStyle w:val="Nmerodepgina"/>
            <w:lang w:bidi="es-ES"/>
          </w:rPr>
          <w:fldChar w:fldCharType="begin"/>
        </w:r>
        <w:r w:rsidR="001205A1">
          <w:rPr>
            <w:rStyle w:val="Nmerodepgina"/>
            <w:lang w:bidi="es-ES"/>
          </w:rPr>
          <w:instrText xml:space="preserve"> PAGE </w:instrText>
        </w:r>
        <w:r w:rsidR="001205A1"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 w:rsidR="001205A1">
          <w:rPr>
            <w:rStyle w:val="Nmerodepgina"/>
            <w:lang w:bidi="es-ES"/>
          </w:rPr>
          <w:fldChar w:fldCharType="end"/>
        </w:r>
      </w:sdtContent>
    </w:sdt>
  </w:p>
  <w:p w14:paraId="2F7ADEE9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C254" w14:textId="77777777" w:rsidR="001205A1" w:rsidRDefault="0098590D" w:rsidP="001739D4">
    <w:pPr>
      <w:pStyle w:val="Piedepgina"/>
      <w:framePr w:wrap="none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E559A0" wp14:editId="37AC364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5715"/>
              <wp:wrapSquare wrapText="bothSides"/>
              <wp:docPr id="8" name="Cuadro de texto 8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sp3d/>
                    </wps:spPr>
                    <wps:txbx>
                      <w:txbxContent>
                        <w:p w14:paraId="4719FEFB" w14:textId="736A0C1F" w:rsidR="0098590D" w:rsidRPr="0098590D" w:rsidRDefault="009859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none" lIns="0" tIns="0" rIns="0" bIns="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559A0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alt="Juniper Business Use Only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" filled="f" stroked="f">
              <v:textbox style="mso-fit-shape-to-text:t" inset="0,0,0,0">
                <w:txbxContent>
                  <w:p w14:paraId="4719FEFB" w14:textId="736A0C1F" w:rsidR="0098590D" w:rsidRPr="0098590D" w:rsidRDefault="0098590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rStyle w:val="Nmerodepgina"/>
        </w:rPr>
        <w:id w:val="-1041358343"/>
        <w:docPartObj>
          <w:docPartGallery w:val="Page Numbers (Bottom of Page)"/>
          <w:docPartUnique/>
        </w:docPartObj>
      </w:sdtPr>
      <w:sdtContent>
        <w:r w:rsidR="001205A1">
          <w:rPr>
            <w:rStyle w:val="Nmerodepgina"/>
            <w:lang w:bidi="es-ES"/>
          </w:rPr>
          <w:fldChar w:fldCharType="begin"/>
        </w:r>
        <w:r w:rsidR="001205A1">
          <w:rPr>
            <w:rStyle w:val="Nmerodepgina"/>
            <w:lang w:bidi="es-ES"/>
          </w:rPr>
          <w:instrText xml:space="preserve"> PAGE </w:instrText>
        </w:r>
        <w:r w:rsidR="001205A1"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 w:rsidR="001205A1">
          <w:rPr>
            <w:rStyle w:val="Nmerodepgina"/>
            <w:lang w:bidi="es-ES"/>
          </w:rPr>
          <w:fldChar w:fldCharType="end"/>
        </w:r>
      </w:sdtContent>
    </w:sdt>
  </w:p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B428EDE" w14:textId="77777777" w:rsidTr="00A84125">
      <w:tc>
        <w:tcPr>
          <w:tcW w:w="5329" w:type="dxa"/>
        </w:tcPr>
        <w:p w14:paraId="1149CDE3" w14:textId="7EDE5A01" w:rsidR="001205A1" w:rsidRPr="001205A1" w:rsidRDefault="0098590D" w:rsidP="00C66528">
          <w:pPr>
            <w:pStyle w:val="Piedepgina"/>
          </w:pPr>
          <w:r>
            <w:t>Actividad Puertos</w:t>
          </w:r>
        </w:p>
      </w:tc>
      <w:tc>
        <w:tcPr>
          <w:tcW w:w="5329" w:type="dxa"/>
        </w:tcPr>
        <w:p w14:paraId="576C27E0" w14:textId="77777777" w:rsidR="001205A1" w:rsidRPr="001205A1" w:rsidRDefault="001205A1" w:rsidP="00A31A5B">
          <w:pPr>
            <w:pStyle w:val="Piedepgina"/>
          </w:pPr>
        </w:p>
      </w:tc>
    </w:tr>
  </w:tbl>
  <w:p w14:paraId="736FDA53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4309" w14:textId="77777777" w:rsidR="00B57803" w:rsidRDefault="00B57803" w:rsidP="001205A1">
      <w:r>
        <w:separator/>
      </w:r>
    </w:p>
  </w:footnote>
  <w:footnote w:type="continuationSeparator" w:id="0">
    <w:p w14:paraId="2EF19E46" w14:textId="77777777" w:rsidR="00B57803" w:rsidRDefault="00B57803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45C39"/>
    <w:multiLevelType w:val="hybridMultilevel"/>
    <w:tmpl w:val="714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0D"/>
    <w:rsid w:val="0000352C"/>
    <w:rsid w:val="000C4ED1"/>
    <w:rsid w:val="001205A1"/>
    <w:rsid w:val="0013319D"/>
    <w:rsid w:val="002560A5"/>
    <w:rsid w:val="002877E8"/>
    <w:rsid w:val="002B0D15"/>
    <w:rsid w:val="002E7C4E"/>
    <w:rsid w:val="0031055C"/>
    <w:rsid w:val="00340D9A"/>
    <w:rsid w:val="00371EE1"/>
    <w:rsid w:val="003A798E"/>
    <w:rsid w:val="00425A99"/>
    <w:rsid w:val="00506F85"/>
    <w:rsid w:val="00532B9E"/>
    <w:rsid w:val="005E6B25"/>
    <w:rsid w:val="005F4F46"/>
    <w:rsid w:val="00654922"/>
    <w:rsid w:val="006C60E6"/>
    <w:rsid w:val="006C65EB"/>
    <w:rsid w:val="00720A34"/>
    <w:rsid w:val="007B0740"/>
    <w:rsid w:val="007C1BAB"/>
    <w:rsid w:val="0082286F"/>
    <w:rsid w:val="00957D32"/>
    <w:rsid w:val="00977E4F"/>
    <w:rsid w:val="0098590D"/>
    <w:rsid w:val="00A15CF7"/>
    <w:rsid w:val="00A24793"/>
    <w:rsid w:val="00A31A5B"/>
    <w:rsid w:val="00A81248"/>
    <w:rsid w:val="00A84125"/>
    <w:rsid w:val="00B57803"/>
    <w:rsid w:val="00BB0FEF"/>
    <w:rsid w:val="00C66528"/>
    <w:rsid w:val="00C66BFC"/>
    <w:rsid w:val="00C673F6"/>
    <w:rsid w:val="00C915F0"/>
    <w:rsid w:val="00CE5FEC"/>
    <w:rsid w:val="00EA4445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4AE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98590D"/>
    <w:pPr>
      <w:ind w:left="720"/>
      <w:contextualSpacing/>
    </w:pPr>
  </w:style>
  <w:style w:type="character" w:customStyle="1" w:styleId="ezoic-ad">
    <w:name w:val="ezoic-ad"/>
    <w:basedOn w:val="Fuentedeprrafopredeter"/>
    <w:rsid w:val="00EA4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84190-FF07-4085-BC6F-962C0BAE0D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2022-07-17T17:31:00Z</dcterms:created>
  <dcterms:modified xsi:type="dcterms:W3CDTF">2022-07-17T17:32:00Z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lassificationContentMarkingFooterShapeIds">
    <vt:lpwstr>1,6,8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Juniper Business Use Only</vt:lpwstr>
  </property>
  <property fmtid="{D5CDD505-2E9C-101B-9397-08002B2CF9AE}" pid="6" name="MSIP_Label_0633b888-ae0d-4341-a75f-06e04137d755_Enabled">
    <vt:lpwstr>true</vt:lpwstr>
  </property>
  <property fmtid="{D5CDD505-2E9C-101B-9397-08002B2CF9AE}" pid="7" name="MSIP_Label_0633b888-ae0d-4341-a75f-06e04137d755_SetDate">
    <vt:lpwstr>2022-07-17T16:33:09Z</vt:lpwstr>
  </property>
  <property fmtid="{D5CDD505-2E9C-101B-9397-08002B2CF9AE}" pid="8" name="MSIP_Label_0633b888-ae0d-4341-a75f-06e04137d755_Method">
    <vt:lpwstr>Standard</vt:lpwstr>
  </property>
  <property fmtid="{D5CDD505-2E9C-101B-9397-08002B2CF9AE}" pid="9" name="MSIP_Label_0633b888-ae0d-4341-a75f-06e04137d755_Name">
    <vt:lpwstr>0633b888-ae0d-4341-a75f-06e04137d755</vt:lpwstr>
  </property>
  <property fmtid="{D5CDD505-2E9C-101B-9397-08002B2CF9AE}" pid="10" name="MSIP_Label_0633b888-ae0d-4341-a75f-06e04137d755_SiteId">
    <vt:lpwstr>bea78b3c-4cdb-4130-854a-1d193232e5f4</vt:lpwstr>
  </property>
  <property fmtid="{D5CDD505-2E9C-101B-9397-08002B2CF9AE}" pid="11" name="MSIP_Label_0633b888-ae0d-4341-a75f-06e04137d755_ActionId">
    <vt:lpwstr>70063880-e29e-401c-a8ca-9e78b7f443e5</vt:lpwstr>
  </property>
  <property fmtid="{D5CDD505-2E9C-101B-9397-08002B2CF9AE}" pid="12" name="MSIP_Label_0633b888-ae0d-4341-a75f-06e04137d755_ContentBits">
    <vt:lpwstr>2</vt:lpwstr>
  </property>
</Properties>
</file>